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2E7F39">
      <w:pPr>
        <w:spacing w:line="240" w:lineRule="auto"/>
        <w:jc w:val="center"/>
        <w:rPr>
          <w:rFonts w:cs="Arial"/>
        </w:rPr>
      </w:pPr>
    </w:p>
    <w:p w14:paraId="14D4B068" w14:textId="74F6FD75" w:rsidR="00A379BB" w:rsidRDefault="00E8261F" w:rsidP="002E7F39">
      <w:pPr>
        <w:spacing w:line="240" w:lineRule="auto"/>
        <w:jc w:val="center"/>
        <w:rPr>
          <w:rFonts w:cs="Arial"/>
        </w:rPr>
      </w:pPr>
      <w:r>
        <w:rPr>
          <w:rFonts w:cs="Arial"/>
        </w:rPr>
        <w:t>SÃO PAULO TECH</w:t>
      </w:r>
      <w:r w:rsidR="00A379BB">
        <w:rPr>
          <w:rFonts w:cs="Arial"/>
        </w:rPr>
        <w:t xml:space="preserve"> SCHOOL</w:t>
      </w:r>
    </w:p>
    <w:p w14:paraId="3E804F36" w14:textId="77777777" w:rsidR="00A379BB" w:rsidRDefault="00A379BB" w:rsidP="002E7F39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2E7F39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2E7F39">
      <w:pPr>
        <w:pStyle w:val="NormalGrande"/>
      </w:pPr>
    </w:p>
    <w:p w14:paraId="4B27B54D" w14:textId="52DF94D1" w:rsidR="00A379BB" w:rsidRDefault="00A379BB" w:rsidP="002E7F39">
      <w:pPr>
        <w:pStyle w:val="NormalGrande"/>
      </w:pPr>
    </w:p>
    <w:p w14:paraId="665CF588" w14:textId="174459EB" w:rsidR="002E7F39" w:rsidRDefault="002E7F39" w:rsidP="002E7F39">
      <w:pPr>
        <w:pStyle w:val="NormalGrande"/>
      </w:pPr>
    </w:p>
    <w:p w14:paraId="343A5B59" w14:textId="77777777" w:rsidR="002E7F39" w:rsidRDefault="002E7F39" w:rsidP="002E7F39">
      <w:pPr>
        <w:pStyle w:val="NormalGrande"/>
      </w:pPr>
    </w:p>
    <w:p w14:paraId="4D631AB2" w14:textId="4849D0E4" w:rsidR="00370E34" w:rsidRPr="004C56C6" w:rsidRDefault="002E7F39" w:rsidP="002E7F39">
      <w:pPr>
        <w:pStyle w:val="NormalGrande"/>
      </w:pPr>
      <w:r>
        <w:t>Gabriela noleto costa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33F51764" w14:textId="76877789" w:rsidR="00DB04D5" w:rsidRPr="004C56C6" w:rsidRDefault="002E7F39" w:rsidP="00DB04D5">
      <w:pPr>
        <w:pStyle w:val="NormalGrande"/>
      </w:pPr>
      <w:r>
        <w:t>Projeto pessoal – PESQUISA E INOVAÇÃO – Make with G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1744E12F" w:rsidR="00370E34" w:rsidRDefault="00A379BB" w:rsidP="00E07423">
      <w:pPr>
        <w:pStyle w:val="NormalGrande"/>
      </w:pPr>
      <w:r>
        <w:t>20</w:t>
      </w:r>
      <w:r w:rsidR="00CE67CE">
        <w:t>21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5FE0BD37" w14:textId="1A5B7174" w:rsidR="00A827CA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A827CA">
        <w:t>1</w:t>
      </w:r>
      <w:r w:rsidR="00A827C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A827CA">
        <w:t>VISÃO DO PROJETO</w:t>
      </w:r>
      <w:r w:rsidR="00A827CA">
        <w:tab/>
      </w:r>
      <w:r w:rsidR="00A827CA">
        <w:fldChar w:fldCharType="begin"/>
      </w:r>
      <w:r w:rsidR="00A827CA">
        <w:instrText xml:space="preserve"> PAGEREF _Toc73427763 \h </w:instrText>
      </w:r>
      <w:r w:rsidR="00A827CA">
        <w:fldChar w:fldCharType="separate"/>
      </w:r>
      <w:r w:rsidR="00A827CA">
        <w:t>5</w:t>
      </w:r>
      <w:r w:rsidR="00A827CA">
        <w:fldChar w:fldCharType="end"/>
      </w:r>
    </w:p>
    <w:p w14:paraId="4BC7C4F1" w14:textId="6FEF00C8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APRESENTAÇÃO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DB22D9" w14:textId="65563E0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D4BBBD" w14:textId="2A826E1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334ADA" w14:textId="0E2B31F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9AEF25" w14:textId="3FF4E9B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_Toc73427769 \h </w:instrText>
      </w:r>
      <w:r>
        <w:fldChar w:fldCharType="separate"/>
      </w:r>
      <w:r>
        <w:t>7</w:t>
      </w:r>
      <w:r>
        <w:fldChar w:fldCharType="end"/>
      </w:r>
    </w:p>
    <w:p w14:paraId="43D52F4A" w14:textId="0BDE1EB6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Definição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840358" w14:textId="4F3A3117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E1FCAC" w14:textId="15954E21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</w:t>
      </w:r>
      <w:r w:rsidR="000E01CE">
        <w:rPr>
          <w:rFonts w:ascii="Times New Roman" w:hAnsi="Times New Roman"/>
          <w:caps w:val="0"/>
          <w:noProof/>
          <w:snapToGrid w:val="0"/>
          <w:color w:val="000000"/>
          <w:w w:val="0"/>
        </w:rPr>
        <w:t>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PRODUCT BACKLOG 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10D49C" w14:textId="2467AF3B" w:rsidR="00A827CA" w:rsidRPr="002E7F39" w:rsidRDefault="00A827CA" w:rsidP="002E7F3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D7354F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D7354F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_Toc73427775 \h </w:instrText>
      </w:r>
      <w:r>
        <w:fldChar w:fldCharType="separate"/>
      </w:r>
      <w:r>
        <w:t>9</w:t>
      </w:r>
      <w:r>
        <w:fldChar w:fldCharType="end"/>
      </w:r>
    </w:p>
    <w:p w14:paraId="47596E06" w14:textId="642694F1" w:rsidR="00A827CA" w:rsidRDefault="00A827CA" w:rsidP="002A761D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</w:t>
      </w:r>
      <w:r w:rsidR="000E01CE">
        <w:rPr>
          <w:rFonts w:ascii="Times New Roman" w:hAnsi="Times New Roman"/>
          <w:caps w:val="0"/>
          <w:noProof/>
          <w:snapToGrid w:val="0"/>
          <w:color w:val="000000"/>
          <w:w w:val="0"/>
        </w:rPr>
        <w:t>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0B197BE" w14:textId="08AE813C" w:rsidR="00A827CA" w:rsidRPr="002E7F39" w:rsidRDefault="00A827CA" w:rsidP="002A761D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</w:t>
      </w:r>
      <w:r w:rsidR="002A761D">
        <w:rPr>
          <w:rFonts w:ascii="Times New Roman" w:hAnsi="Times New Roman"/>
          <w:caps w:val="0"/>
          <w:noProof/>
          <w:snapToGrid w:val="0"/>
          <w:color w:val="000000"/>
          <w:w w:val="0"/>
        </w:rPr>
        <w:t>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E7AAFAF" w14:textId="0E3CF397" w:rsidR="00A827CA" w:rsidRPr="002E7F39" w:rsidRDefault="002A761D" w:rsidP="002E7F3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 w:rsidR="00A827C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A827CA">
        <w:t>CONCLUSÕES</w:t>
      </w:r>
      <w:r w:rsidR="00A827CA">
        <w:tab/>
      </w:r>
      <w:r w:rsidR="00A827CA">
        <w:fldChar w:fldCharType="begin"/>
      </w:r>
      <w:r w:rsidR="00A827CA">
        <w:instrText xml:space="preserve"> PAGEREF _Toc73427784 \h </w:instrText>
      </w:r>
      <w:r w:rsidR="00A827CA">
        <w:fldChar w:fldCharType="separate"/>
      </w:r>
      <w:r w:rsidR="00A827CA">
        <w:t>13</w:t>
      </w:r>
      <w:r w:rsidR="00A827CA">
        <w:fldChar w:fldCharType="end"/>
      </w:r>
    </w:p>
    <w:p w14:paraId="5F966359" w14:textId="4B086685" w:rsidR="00370E34" w:rsidRPr="002A761D" w:rsidRDefault="002A761D" w:rsidP="002A761D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/>
          <w:caps w:val="0"/>
          <w:noProof/>
          <w:snapToGrid w:val="0"/>
          <w:color w:val="000000"/>
          <w:w w:val="0"/>
        </w:rPr>
        <w:t>4</w:t>
      </w:r>
      <w:r w:rsidR="00A827CA"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.</w:t>
      </w:r>
      <w:r w:rsidR="000E01CE">
        <w:rPr>
          <w:rFonts w:ascii="Times New Roman" w:hAnsi="Times New Roman"/>
          <w:caps w:val="0"/>
          <w:noProof/>
          <w:snapToGrid w:val="0"/>
          <w:color w:val="000000"/>
          <w:w w:val="0"/>
        </w:rPr>
        <w:t>1</w:t>
      </w:r>
      <w:r w:rsidR="00A827CA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="00A827CA" w:rsidRPr="00D7354F">
        <w:rPr>
          <w:b/>
          <w:noProof/>
        </w:rPr>
        <w:t>Processo de aprendizado com o projeto</w:t>
      </w:r>
      <w:r w:rsidR="00A827CA">
        <w:rPr>
          <w:noProof/>
        </w:rPr>
        <w:tab/>
      </w:r>
      <w:r w:rsidR="00A827CA">
        <w:rPr>
          <w:noProof/>
        </w:rPr>
        <w:fldChar w:fldCharType="begin"/>
      </w:r>
      <w:r w:rsidR="00A827CA">
        <w:rPr>
          <w:noProof/>
        </w:rPr>
        <w:instrText xml:space="preserve"> PAGEREF _Toc73427786 \h </w:instrText>
      </w:r>
      <w:r w:rsidR="00A827CA">
        <w:rPr>
          <w:noProof/>
        </w:rPr>
      </w:r>
      <w:r w:rsidR="00A827CA">
        <w:rPr>
          <w:noProof/>
        </w:rPr>
        <w:fldChar w:fldCharType="separate"/>
      </w:r>
      <w:r w:rsidR="00A827CA">
        <w:rPr>
          <w:noProof/>
        </w:rPr>
        <w:t>13</w:t>
      </w:r>
      <w:r w:rsidR="00A827CA">
        <w:rPr>
          <w:noProof/>
        </w:rPr>
        <w:fldChar w:fldCharType="end"/>
      </w:r>
      <w:r w:rsidR="005900C5"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E8261F" w:rsidP="0080036E">
      <w:pPr>
        <w:pStyle w:val="FolhadeRostodosCaptulos"/>
      </w:pPr>
      <w:fldSimple w:instr=" REF _Ref125306779 \w ">
        <w:r w:rsidR="008841DA">
          <w:t>1</w:t>
        </w:r>
      </w:fldSimple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73427763"/>
      <w:bookmarkEnd w:id="2"/>
      <w:bookmarkEnd w:id="3"/>
      <w:r>
        <w:lastRenderedPageBreak/>
        <w:t>VISÃO DO PROJETO</w:t>
      </w:r>
      <w:bookmarkEnd w:id="4"/>
    </w:p>
    <w:p w14:paraId="0FB1953D" w14:textId="5BA50FC2" w:rsidR="00370E34" w:rsidRPr="000E01CE" w:rsidRDefault="00370E34" w:rsidP="003F4E12">
      <w:pPr>
        <w:pStyle w:val="Ttulo2"/>
        <w:rPr>
          <w:b/>
        </w:rPr>
      </w:pPr>
      <w:r w:rsidRPr="00192CAB">
        <w:rPr>
          <w:b/>
        </w:rPr>
        <w:tab/>
      </w:r>
      <w:bookmarkStart w:id="5" w:name="_Toc73427764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  <w:r w:rsidR="003F4E12">
        <w:rPr>
          <w:noProof/>
        </w:rPr>
        <w:t xml:space="preserve"> </w:t>
      </w:r>
    </w:p>
    <w:p w14:paraId="79CE27DD" w14:textId="4BF9EFD5" w:rsidR="000E01CE" w:rsidRDefault="000E01CE" w:rsidP="003F4E12">
      <w:pPr>
        <w:rPr>
          <w:noProof/>
        </w:rPr>
      </w:pPr>
      <w:r>
        <w:rPr>
          <w:noProof/>
        </w:rPr>
        <w:tab/>
        <w:t>Make with G, criado e desolvido por Gabriela Noleto Costa, estudande de análise e desvolvimentos de sistemas na SPTech.</w:t>
      </w:r>
    </w:p>
    <w:p w14:paraId="4E728A0E" w14:textId="68EDBAC0" w:rsidR="000E01CE" w:rsidRPr="000E01CE" w:rsidRDefault="000E01CE" w:rsidP="003F4E12">
      <w:pPr>
        <w:rPr>
          <w:rFonts w:cs="Arial"/>
          <w:noProof/>
        </w:rPr>
      </w:pPr>
      <w:r>
        <w:rPr>
          <w:noProof/>
        </w:rPr>
        <w:tab/>
        <w:t xml:space="preserve">A </w:t>
      </w:r>
      <w:r w:rsidRPr="000E01CE">
        <w:rPr>
          <w:rFonts w:ascii="Century Gothic" w:hAnsi="Century Gothic"/>
          <w:noProof/>
        </w:rPr>
        <w:t xml:space="preserve">Make with </w:t>
      </w:r>
      <w:r w:rsidRPr="000E01CE">
        <w:rPr>
          <w:rFonts w:ascii="Century Gothic" w:hAnsi="Century Gothic"/>
          <w:b/>
          <w:bCs/>
          <w:noProof/>
          <w:color w:val="FF6699"/>
        </w:rPr>
        <w:t>G</w:t>
      </w:r>
      <w:r>
        <w:rPr>
          <w:rFonts w:ascii="Century Gothic" w:hAnsi="Century Gothic"/>
          <w:noProof/>
        </w:rPr>
        <w:t xml:space="preserve"> </w:t>
      </w:r>
      <w:r>
        <w:rPr>
          <w:rFonts w:cs="Arial"/>
          <w:noProof/>
        </w:rPr>
        <w:t>está inserida no mercado de produtos de beleza e cosméticos.</w:t>
      </w: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73427765"/>
      <w:bookmarkStart w:id="7" w:name="_Toc124080447"/>
      <w:r>
        <w:rPr>
          <w:b/>
        </w:rPr>
        <w:t>CONTEXTO</w:t>
      </w:r>
      <w:bookmarkEnd w:id="6"/>
    </w:p>
    <w:p w14:paraId="3529CB09" w14:textId="184A98CA" w:rsidR="000E01CE" w:rsidRDefault="0060399D" w:rsidP="00A53FEA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Usuários que queiram saber e compartilhar dicas sobre maquiagem e </w:t>
      </w:r>
      <w:r>
        <w:rPr>
          <w:rFonts w:cs="Arial"/>
          <w:color w:val="000000"/>
        </w:rPr>
        <w:t>beleza.</w:t>
      </w:r>
      <w:r>
        <w:rPr>
          <w:rFonts w:cs="Arial"/>
          <w:color w:val="000000"/>
        </w:rPr>
        <w:t xml:space="preserve"> Blog direcionado a público com interesse em melhoria de técnicas de maquiagem e produtos para beleza e cuidado com a pele.</w:t>
      </w:r>
    </w:p>
    <w:p w14:paraId="00D42E17" w14:textId="66F8DE60" w:rsidR="0060399D" w:rsidRDefault="0060399D" w:rsidP="00A53FEA">
      <w:pPr>
        <w:rPr>
          <w:rFonts w:cs="Arial"/>
          <w:color w:val="000000"/>
        </w:rPr>
      </w:pPr>
    </w:p>
    <w:p w14:paraId="747807A7" w14:textId="0926B70B" w:rsidR="0060399D" w:rsidRPr="003F4E12" w:rsidRDefault="0060399D" w:rsidP="00A53FEA"/>
    <w:p w14:paraId="19E27546" w14:textId="4A958854" w:rsidR="003F4E12" w:rsidRPr="00192CAB" w:rsidRDefault="00084588" w:rsidP="003F4E12">
      <w:pPr>
        <w:pStyle w:val="Ttulo2"/>
        <w:rPr>
          <w:b/>
        </w:rPr>
      </w:pPr>
      <w:bookmarkStart w:id="8" w:name="_Toc73427766"/>
      <w:r w:rsidRPr="00084588">
        <w:rPr>
          <w:b/>
        </w:rPr>
        <w:t>Problema / justificativa do projeto</w:t>
      </w:r>
      <w:bookmarkEnd w:id="8"/>
    </w:p>
    <w:p w14:paraId="35EA34EA" w14:textId="5E28AA20" w:rsidR="003F4E12" w:rsidRDefault="0060399D" w:rsidP="003712CA">
      <w:r>
        <w:rPr>
          <w:rFonts w:cs="Arial"/>
          <w:color w:val="000000"/>
        </w:rPr>
        <w:t xml:space="preserve">O projeto foi desenvolvido a fim de reunir diversas informações sobre maquiagem, beleza e produtos em </w:t>
      </w:r>
      <w:r>
        <w:rPr>
          <w:rFonts w:cs="Arial"/>
          <w:color w:val="000000"/>
        </w:rPr>
        <w:t>uma plataforma</w:t>
      </w:r>
      <w:r>
        <w:rPr>
          <w:rFonts w:cs="Arial"/>
          <w:color w:val="000000"/>
        </w:rPr>
        <w:t xml:space="preserve"> de website.</w:t>
      </w:r>
    </w:p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9" w:name="_Toc73427767"/>
      <w:r w:rsidRPr="00192CAB">
        <w:rPr>
          <w:b/>
        </w:rPr>
        <w:t>objetivo da solução</w:t>
      </w:r>
      <w:bookmarkEnd w:id="9"/>
    </w:p>
    <w:p w14:paraId="662E6477" w14:textId="37456E77" w:rsidR="003F4E12" w:rsidRDefault="0060399D" w:rsidP="003F4E12">
      <w:r>
        <w:rPr>
          <w:rFonts w:cs="Arial"/>
          <w:color w:val="000000"/>
        </w:rPr>
        <w:t>Desmistificar complicações na maquiagem e compartilhar conhecimento, dicas e produtos sobre o tema.</w:t>
      </w:r>
    </w:p>
    <w:p w14:paraId="2D0B5FD2" w14:textId="37A5B5FF" w:rsidR="003F4E12" w:rsidRDefault="003F4E12" w:rsidP="003F4E12">
      <w:pPr>
        <w:sectPr w:rsidR="003F4E12" w:rsidSect="002A73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7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0" w:name="_Toc73427769"/>
      <w:r>
        <w:lastRenderedPageBreak/>
        <w:t>PLANEJAMENTO DO PROJETO</w:t>
      </w:r>
      <w:bookmarkEnd w:id="10"/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1" w:name="_Toc73427771"/>
      <w:r w:rsidRPr="00192CAB">
        <w:rPr>
          <w:b/>
        </w:rPr>
        <w:t>PROCESSO E FERRAMENTA DE GESTÃO DE PROJETOS</w:t>
      </w:r>
      <w:bookmarkEnd w:id="11"/>
      <w:r w:rsidRPr="00192CAB">
        <w:rPr>
          <w:b/>
        </w:rPr>
        <w:t xml:space="preserve"> </w:t>
      </w:r>
    </w:p>
    <w:p w14:paraId="36D8D2B1" w14:textId="1266FA07" w:rsidR="00370E34" w:rsidRDefault="00EB4A20" w:rsidP="00EB4A20">
      <w:r w:rsidRPr="004B1208">
        <w:tab/>
      </w:r>
      <w:r w:rsidR="004F00C9">
        <w:tab/>
      </w:r>
      <w:r w:rsidR="0060399D">
        <w:t xml:space="preserve">As tarefas foram organizadas na ferramenta </w:t>
      </w:r>
      <w:proofErr w:type="spellStart"/>
      <w:r w:rsidR="0060399D">
        <w:t>Trello</w:t>
      </w:r>
      <w:proofErr w:type="spellEnd"/>
      <w:r w:rsidR="0060399D">
        <w:t>. Após isso, foram feitas as separações de cada item e foi dada uma definição de ‘dificuldade’ por meio de etiquetas classificadas em: fácil, médio, difícil, mas não impossível e desafio.</w:t>
      </w:r>
    </w:p>
    <w:p w14:paraId="1392A8F3" w14:textId="5C6D014A" w:rsidR="0060399D" w:rsidRDefault="0060399D" w:rsidP="00EB4A20">
      <w:r>
        <w:tab/>
        <w:t xml:space="preserve">Foram feitas quatro colunas </w:t>
      </w:r>
      <w:r w:rsidR="006D4B6B">
        <w:t>classificadas em: essencial, importante e desejável. Dentro delas foram sendo colocadas tudo o foi desenvolvido, o que era possível desenvolver e o que era planejado, mas que para o atual momento do projeto, não era necessário.</w:t>
      </w:r>
    </w:p>
    <w:p w14:paraId="0156A320" w14:textId="77777777" w:rsidR="0060399D" w:rsidRDefault="0060399D" w:rsidP="00EB4A20"/>
    <w:p w14:paraId="2D28570C" w14:textId="5FBD1F23" w:rsidR="000C7251" w:rsidRDefault="006D4B6B" w:rsidP="000C7251">
      <w:r w:rsidRPr="006D4B6B">
        <w:drawing>
          <wp:inline distT="0" distB="0" distL="0" distR="0" wp14:anchorId="75607314" wp14:editId="62DD59A4">
            <wp:extent cx="5760720" cy="3152140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CCEC" w14:textId="77777777" w:rsidR="00370E34" w:rsidRDefault="00370E34" w:rsidP="007B4A44">
      <w:pPr>
        <w:sectPr w:rsidR="00370E34" w:rsidSect="008B07EE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E8261F" w:rsidP="00A4698C">
      <w:pPr>
        <w:pStyle w:val="FolhadeRostodosCaptulos"/>
      </w:pPr>
      <w:fldSimple w:instr=" REF _Ref125306944 \w ">
        <w:r w:rsidR="008841DA">
          <w:t>3</w:t>
        </w:r>
      </w:fldSimple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2" w:name="_Toc73427775"/>
      <w:r>
        <w:rPr>
          <w:color w:val="000000"/>
        </w:rPr>
        <w:lastRenderedPageBreak/>
        <w:t>desenvolvimento do projeto</w:t>
      </w:r>
      <w:bookmarkEnd w:id="12"/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  <w:bookmarkStart w:id="13" w:name="_Toc154569928"/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14" w:name="_Toc73427778"/>
      <w:r w:rsidRPr="00192CAB">
        <w:rPr>
          <w:b/>
        </w:rPr>
        <w:t>Banco de Dados</w:t>
      </w:r>
      <w:bookmarkEnd w:id="14"/>
      <w:r w:rsidRPr="00192CAB">
        <w:rPr>
          <w:b/>
        </w:rPr>
        <w:t xml:space="preserve"> </w:t>
      </w:r>
    </w:p>
    <w:p w14:paraId="22D6D02A" w14:textId="3208B3D8" w:rsidR="00A66A93" w:rsidRDefault="00A66A93" w:rsidP="00A66A93">
      <w:r w:rsidRPr="004B1208">
        <w:tab/>
      </w:r>
      <w:r w:rsidR="006D4B6B" w:rsidRPr="006D4B6B">
        <w:drawing>
          <wp:inline distT="0" distB="0" distL="0" distR="0" wp14:anchorId="618488F2" wp14:editId="694909C5">
            <wp:extent cx="5760720" cy="400685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20D1" w14:textId="4E134610" w:rsidR="006D4B6B" w:rsidRDefault="006D4B6B" w:rsidP="00A66A93">
      <w:r w:rsidRPr="006D4B6B">
        <w:drawing>
          <wp:inline distT="0" distB="0" distL="0" distR="0" wp14:anchorId="6C02EEF4" wp14:editId="14103D7B">
            <wp:extent cx="5760720" cy="1880870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BE5C" w14:textId="79A318B7" w:rsidR="006D4B6B" w:rsidRDefault="006D4B6B" w:rsidP="00A66A93">
      <w:r w:rsidRPr="006D4B6B">
        <w:lastRenderedPageBreak/>
        <w:drawing>
          <wp:inline distT="0" distB="0" distL="0" distR="0" wp14:anchorId="6B06AB2A" wp14:editId="0DFED64E">
            <wp:extent cx="5760720" cy="3049270"/>
            <wp:effectExtent l="0" t="0" r="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73D" w:rsidRPr="0078673D">
        <w:rPr>
          <w:noProof/>
        </w:rPr>
        <w:t xml:space="preserve"> </w:t>
      </w:r>
      <w:r w:rsidR="0078673D" w:rsidRPr="0078673D">
        <w:drawing>
          <wp:inline distT="0" distB="0" distL="0" distR="0" wp14:anchorId="59977BBA" wp14:editId="51BF6768">
            <wp:extent cx="5760720" cy="3275965"/>
            <wp:effectExtent l="0" t="0" r="0" b="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0B2B01E2" w:rsidR="00E04392" w:rsidRPr="00192CAB" w:rsidRDefault="00667180" w:rsidP="00E04392">
      <w:pPr>
        <w:pStyle w:val="Ttulo2"/>
        <w:rPr>
          <w:b/>
        </w:rPr>
      </w:pPr>
      <w:bookmarkStart w:id="15" w:name="_Toc73427780"/>
      <w:r>
        <w:rPr>
          <w:b/>
        </w:rPr>
        <w:t>MÉTRICAS</w:t>
      </w:r>
      <w:bookmarkEnd w:id="15"/>
    </w:p>
    <w:p w14:paraId="26C57673" w14:textId="72E0E74E" w:rsidR="00E04392" w:rsidRDefault="0078673D" w:rsidP="00E04392">
      <w:r>
        <w:t>As métricas utilizadas se baseiam no cadastro do usuário.</w:t>
      </w:r>
    </w:p>
    <w:p w14:paraId="0A8C0235" w14:textId="0DC87FC5" w:rsidR="0078673D" w:rsidRDefault="0078673D" w:rsidP="00E04392">
      <w:r>
        <w:lastRenderedPageBreak/>
        <w:t>Assim que um novo usuário se cadastra na página de cadastro, no campo ‘</w:t>
      </w:r>
      <w:proofErr w:type="spellStart"/>
      <w:r>
        <w:t>genero</w:t>
      </w:r>
      <w:proofErr w:type="spellEnd"/>
      <w:r>
        <w:t>’, é mandando uma rota que assim este campo é marcado, ele manda um valor para o gráfico.</w:t>
      </w:r>
    </w:p>
    <w:p w14:paraId="5FDA72BE" w14:textId="4926F2A1" w:rsidR="0078673D" w:rsidRDefault="0078673D" w:rsidP="00E04392">
      <w:r>
        <w:t xml:space="preserve">O gráfico que foi desenvolvido em </w:t>
      </w:r>
      <w:proofErr w:type="spellStart"/>
      <w:r>
        <w:t>chart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, recebe esse dado </w:t>
      </w:r>
      <w:proofErr w:type="spellStart"/>
      <w:r>
        <w:t>atráves</w:t>
      </w:r>
      <w:proofErr w:type="spellEnd"/>
      <w:r>
        <w:t xml:space="preserve"> da </w:t>
      </w:r>
      <w:proofErr w:type="spellStart"/>
      <w:r>
        <w:t>function</w:t>
      </w:r>
      <w:proofErr w:type="spellEnd"/>
      <w:r>
        <w:t xml:space="preserve"> e das rotas estabelecidas e computa isso, então, podemos enxergar de forma mais visual qual é o maior tipo de público do site.</w:t>
      </w:r>
    </w:p>
    <w:p w14:paraId="3B10A1A7" w14:textId="5766C923" w:rsidR="00A66A93" w:rsidRDefault="0078673D" w:rsidP="00B30672">
      <w:pPr>
        <w:sectPr w:rsidR="00A66A93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  <w:r>
        <w:t>Esse gráfico é atualizado conforme novos cadastros.</w:t>
      </w:r>
    </w:p>
    <w:bookmarkEnd w:id="13"/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34"/>
          <w:footerReference w:type="default" r:id="rId35"/>
          <w:headerReference w:type="first" r:id="rId36"/>
          <w:footerReference w:type="first" r:id="rId37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137DAD1C" w:rsidR="00370E34" w:rsidRDefault="002A761D" w:rsidP="00AB1F1F">
      <w:pPr>
        <w:pStyle w:val="FolhadeRostodosCaptulos"/>
      </w:pPr>
      <w:r>
        <w:t>4</w:t>
      </w:r>
      <w:r w:rsidR="00BB1C7D">
        <w:tab/>
      </w:r>
      <w:fldSimple w:instr=" REF _Ref125307146 ">
        <w:r w:rsidR="008841DA">
          <w:t>CONCLUSÕES</w:t>
        </w:r>
      </w:fldSimple>
    </w:p>
    <w:p w14:paraId="3360A73F" w14:textId="77777777" w:rsidR="00370E34" w:rsidRDefault="00370E34" w:rsidP="00AB1F1F">
      <w:pPr>
        <w:pStyle w:val="Ttulo1"/>
      </w:pPr>
      <w:bookmarkStart w:id="16" w:name="_Ref125307146"/>
      <w:bookmarkStart w:id="17" w:name="_Toc125374527"/>
      <w:bookmarkStart w:id="18" w:name="_Toc156754424"/>
      <w:bookmarkStart w:id="19" w:name="_Toc73427784"/>
      <w:r>
        <w:lastRenderedPageBreak/>
        <w:t>CONCLUSÕES</w:t>
      </w:r>
      <w:bookmarkEnd w:id="16"/>
      <w:bookmarkEnd w:id="17"/>
      <w:bookmarkEnd w:id="18"/>
      <w:bookmarkEnd w:id="19"/>
    </w:p>
    <w:p w14:paraId="1DFCDF8D" w14:textId="41A794B4" w:rsidR="00573DD1" w:rsidRPr="00192CAB" w:rsidRDefault="00573DD1" w:rsidP="00573DD1">
      <w:pPr>
        <w:pStyle w:val="Ttulo2"/>
        <w:rPr>
          <w:b/>
        </w:rPr>
      </w:pPr>
      <w:bookmarkStart w:id="20" w:name="_Toc73427785"/>
      <w:r w:rsidRPr="00192CAB">
        <w:rPr>
          <w:b/>
        </w:rPr>
        <w:t>resultados</w:t>
      </w:r>
      <w:bookmarkEnd w:id="20"/>
      <w:r w:rsidRPr="00192CAB">
        <w:rPr>
          <w:b/>
        </w:rPr>
        <w:t xml:space="preserve"> </w:t>
      </w:r>
      <w:r w:rsidR="002A761D">
        <w:rPr>
          <w:b/>
        </w:rPr>
        <w:t>e Processo de aprendizado com o Projeto</w:t>
      </w:r>
    </w:p>
    <w:p w14:paraId="0918D887" w14:textId="7AE96109" w:rsidR="00573DD1" w:rsidRDefault="00573DD1" w:rsidP="00573DD1">
      <w:r w:rsidRPr="004B1208">
        <w:tab/>
      </w:r>
      <w:r w:rsidR="0078673D">
        <w:t>O resultado do projeto, de forma geral, foi bem satisfatório.</w:t>
      </w:r>
    </w:p>
    <w:p w14:paraId="663C7F2B" w14:textId="49A7CCC4" w:rsidR="0078673D" w:rsidRDefault="002A761D" w:rsidP="00573DD1">
      <w:r>
        <w:tab/>
        <w:t xml:space="preserve">Foi observado uma melhora na lógica, raciocínio e nas skills </w:t>
      </w:r>
      <w:proofErr w:type="spellStart"/>
      <w:r>
        <w:t>tpecinas</w:t>
      </w:r>
      <w:proofErr w:type="spellEnd"/>
      <w:r>
        <w:t>, principalmente na área de Banco de Dados e Arquitetura Computacional.</w:t>
      </w:r>
    </w:p>
    <w:p w14:paraId="45674F46" w14:textId="11426BED" w:rsidR="002A761D" w:rsidRDefault="002A761D" w:rsidP="00573DD1">
      <w:r>
        <w:tab/>
        <w:t xml:space="preserve">Consegui atingir um 80% do projeto da forma que gostaria que ele ficasse, além de que, </w:t>
      </w:r>
      <w:proofErr w:type="spellStart"/>
      <w:r>
        <w:t>conseguisuperar</w:t>
      </w:r>
      <w:proofErr w:type="spellEnd"/>
      <w:r>
        <w:t xml:space="preserve"> </w:t>
      </w:r>
      <w:proofErr w:type="spellStart"/>
      <w:r>
        <w:t>expactivas</w:t>
      </w:r>
      <w:proofErr w:type="spellEnd"/>
      <w:r>
        <w:t xml:space="preserve"> e ganhar confiança para a realização de atividades.</w:t>
      </w: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8"/>
          <w:headerReference w:type="default" r:id="rId39"/>
          <w:footerReference w:type="default" r:id="rId40"/>
          <w:headerReference w:type="first" r:id="rId41"/>
          <w:footerReference w:type="first" r:id="rId42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  <w:bookmarkStart w:id="21" w:name="_Toc124080469"/>
      <w:bookmarkStart w:id="22" w:name="_Toc125201972"/>
      <w:bookmarkStart w:id="23" w:name="_Toc125374528"/>
    </w:p>
    <w:bookmarkEnd w:id="21"/>
    <w:bookmarkEnd w:id="22"/>
    <w:bookmarkEnd w:id="23"/>
    <w:p w14:paraId="648B83DC" w14:textId="55F372AD" w:rsidR="00370E34" w:rsidRDefault="00370E34" w:rsidP="0078673D">
      <w:pPr>
        <w:pStyle w:val="Ttulo"/>
        <w:jc w:val="both"/>
      </w:pP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3"/>
      <w:footerReference w:type="default" r:id="rId44"/>
      <w:headerReference w:type="first" r:id="rId45"/>
      <w:footerReference w:type="first" r:id="rId46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3492D" w14:textId="77777777" w:rsidR="0016204E" w:rsidRDefault="0016204E">
      <w:r>
        <w:separator/>
      </w:r>
    </w:p>
    <w:p w14:paraId="3CCB06C9" w14:textId="77777777" w:rsidR="0016204E" w:rsidRDefault="0016204E"/>
    <w:p w14:paraId="53D012C7" w14:textId="77777777" w:rsidR="0016204E" w:rsidRDefault="0016204E"/>
    <w:p w14:paraId="706D3A40" w14:textId="77777777" w:rsidR="0016204E" w:rsidRDefault="0016204E"/>
  </w:endnote>
  <w:endnote w:type="continuationSeparator" w:id="0">
    <w:p w14:paraId="7B09E7A1" w14:textId="77777777" w:rsidR="0016204E" w:rsidRDefault="0016204E">
      <w:r>
        <w:continuationSeparator/>
      </w:r>
    </w:p>
    <w:p w14:paraId="4607F549" w14:textId="77777777" w:rsidR="0016204E" w:rsidRDefault="0016204E"/>
    <w:p w14:paraId="3A59DDA4" w14:textId="77777777" w:rsidR="0016204E" w:rsidRDefault="0016204E"/>
    <w:p w14:paraId="2498BA8A" w14:textId="77777777" w:rsidR="0016204E" w:rsidRDefault="001620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1F2D0" w14:textId="77777777" w:rsidR="0016204E" w:rsidRDefault="0016204E">
      <w:r>
        <w:separator/>
      </w:r>
    </w:p>
    <w:p w14:paraId="1DCCC84B" w14:textId="77777777" w:rsidR="0016204E" w:rsidRDefault="0016204E"/>
    <w:p w14:paraId="542C9799" w14:textId="77777777" w:rsidR="0016204E" w:rsidRDefault="0016204E"/>
    <w:p w14:paraId="4DC0A4D1" w14:textId="77777777" w:rsidR="0016204E" w:rsidRDefault="0016204E"/>
  </w:footnote>
  <w:footnote w:type="continuationSeparator" w:id="0">
    <w:p w14:paraId="2D5F0C2C" w14:textId="77777777" w:rsidR="0016204E" w:rsidRDefault="0016204E">
      <w:r>
        <w:continuationSeparator/>
      </w:r>
    </w:p>
    <w:p w14:paraId="3262CE46" w14:textId="77777777" w:rsidR="0016204E" w:rsidRDefault="0016204E"/>
    <w:p w14:paraId="1390288D" w14:textId="77777777" w:rsidR="0016204E" w:rsidRDefault="0016204E"/>
    <w:p w14:paraId="1C7069E3" w14:textId="77777777" w:rsidR="0016204E" w:rsidRDefault="001620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893C" w14:textId="4B837DEF" w:rsidR="00555AE7" w:rsidRPr="002E7F39" w:rsidRDefault="00E8261F" w:rsidP="008828E4">
    <w:pPr>
      <w:ind w:right="360"/>
      <w:rPr>
        <w:rFonts w:ascii="Century Gothic" w:hAnsi="Century Gothic"/>
        <w:sz w:val="28"/>
        <w:szCs w:val="28"/>
      </w:rPr>
    </w:pPr>
    <w:r w:rsidRPr="002E7F39">
      <w:rPr>
        <w:rFonts w:ascii="Century Gothic" w:hAnsi="Century Gothic"/>
        <w:noProof/>
        <w:sz w:val="28"/>
        <w:szCs w:val="28"/>
      </w:rPr>
      <w:drawing>
        <wp:anchor distT="0" distB="0" distL="114300" distR="114300" simplePos="0" relativeHeight="251665408" behindDoc="0" locked="0" layoutInCell="1" allowOverlap="1" wp14:anchorId="4F317205" wp14:editId="12267435">
          <wp:simplePos x="0" y="0"/>
          <wp:positionH relativeFrom="column">
            <wp:posOffset>4749800</wp:posOffset>
          </wp:positionH>
          <wp:positionV relativeFrom="paragraph">
            <wp:posOffset>-364490</wp:posOffset>
          </wp:positionV>
          <wp:extent cx="1584325" cy="845185"/>
          <wp:effectExtent l="0" t="0" r="0" b="0"/>
          <wp:wrapThrough wrapText="bothSides">
            <wp:wrapPolygon edited="0">
              <wp:start x="7012" y="0"/>
              <wp:lineTo x="1818" y="1461"/>
              <wp:lineTo x="1299" y="1947"/>
              <wp:lineTo x="1299" y="19961"/>
              <wp:lineTo x="20778" y="19961"/>
              <wp:lineTo x="19479" y="4382"/>
              <wp:lineTo x="15064" y="974"/>
              <wp:lineTo x="8311" y="0"/>
              <wp:lineTo x="7012" y="0"/>
            </wp:wrapPolygon>
          </wp:wrapThrough>
          <wp:docPr id="4" name="Imagem 3" descr="Uma imagem contendo Interface gráfica do usuári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A842C5FB-8D5A-4BF0-887D-CEB521E5ED1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Uma imagem contendo Interface gráfica do usuário&#10;&#10;Descrição gerada automaticamente">
                    <a:extLst>
                      <a:ext uri="{FF2B5EF4-FFF2-40B4-BE49-F238E27FC236}">
                        <a16:creationId xmlns:a16="http://schemas.microsoft.com/office/drawing/2014/main" id="{A842C5FB-8D5A-4BF0-887D-CEB521E5ED1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l="6854" t="25796" r="9968" b="13695"/>
                  <a:stretch/>
                </pic:blipFill>
                <pic:spPr>
                  <a:xfrm>
                    <a:off x="0" y="0"/>
                    <a:ext cx="1584325" cy="845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E7F39" w:rsidRPr="002E7F39">
      <w:rPr>
        <w:rFonts w:ascii="Century Gothic" w:hAnsi="Century Gothic"/>
        <w:sz w:val="28"/>
        <w:szCs w:val="28"/>
      </w:rPr>
      <w:t xml:space="preserve">Make </w:t>
    </w:r>
    <w:proofErr w:type="spellStart"/>
    <w:r w:rsidR="002E7F39" w:rsidRPr="002E7F39">
      <w:rPr>
        <w:rFonts w:ascii="Century Gothic" w:hAnsi="Century Gothic"/>
        <w:sz w:val="28"/>
        <w:szCs w:val="28"/>
      </w:rPr>
      <w:t>with</w:t>
    </w:r>
    <w:proofErr w:type="spellEnd"/>
    <w:r w:rsidR="002E7F39" w:rsidRPr="002E7F39">
      <w:rPr>
        <w:rFonts w:ascii="Century Gothic" w:hAnsi="Century Gothic"/>
        <w:sz w:val="28"/>
        <w:szCs w:val="28"/>
      </w:rPr>
      <w:t xml:space="preserve"> </w:t>
    </w:r>
    <w:r w:rsidR="002E7F39" w:rsidRPr="002E7F39">
      <w:rPr>
        <w:rFonts w:ascii="Century Gothic" w:hAnsi="Century Gothic"/>
        <w:b/>
        <w:bCs/>
        <w:color w:val="FF6699"/>
        <w:sz w:val="28"/>
        <w:szCs w:val="28"/>
      </w:rPr>
      <w:t>G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7777777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16204E">
      <w:rPr>
        <w:noProof/>
        <w:lang w:eastAsia="pt-BR"/>
      </w:rPr>
      <w:pict w14:anchorId="37B9645E">
        <v:line id="_x0000_s1034" style="position:absolute;left:0;text-align:left;z-index:251659776;mso-position-horizontal-relative:text;mso-position-vertical-relative:text" from="0,13.6pt" to="433.7pt,13.6pt" o:allowincell="f"/>
      </w:pic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7777777" w:rsidR="00555AE7" w:rsidRPr="00E37DB5" w:rsidRDefault="0016204E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675B047F">
        <v:line id="_x0000_s1043" style="position:absolute;left:0;text-align:left;z-index:251657728" from="0,13.6pt" to="433.7pt,13.6pt"/>
      </w:pic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77777777" w:rsidR="00555AE7" w:rsidRPr="00E37DB5" w:rsidRDefault="0016204E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20D4412E">
        <v:line id="_x0000_s1025" style="position:absolute;left:0;text-align:left;z-index:251654656" from="0,13.6pt" to="433.7pt,13.6pt"/>
      </w:pic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77777777" w:rsidR="00555AE7" w:rsidRPr="00E37DB5" w:rsidRDefault="0016204E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4C11CD91">
        <v:line id="_x0000_s1029" style="position:absolute;left:0;text-align:left;z-index:251655680" from="0,13.6pt" to="433.7pt,13.6pt"/>
      </w:pic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777777" w:rsidR="00555AE7" w:rsidRDefault="0016204E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 w14:anchorId="270BAAA1">
        <v:line id="_x0000_s1031" style="position:absolute;left:0;text-align:left;z-index:251658752" from="0,13.6pt" to="433.7pt,13.6pt" o:allowincell="f"/>
      </w:pic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1C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204E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A761D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E7F39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531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99D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4B6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8673D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7CA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6B77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61F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image" Target="media/image5.png"/><Relationship Id="rId39" Type="http://schemas.openxmlformats.org/officeDocument/2006/relationships/header" Target="header14.xml"/><Relationship Id="rId21" Type="http://schemas.openxmlformats.org/officeDocument/2006/relationships/footer" Target="footer6.xml"/><Relationship Id="rId34" Type="http://schemas.openxmlformats.org/officeDocument/2006/relationships/header" Target="header11.xml"/><Relationship Id="rId42" Type="http://schemas.openxmlformats.org/officeDocument/2006/relationships/footer" Target="footer14.xm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9" Type="http://schemas.openxmlformats.org/officeDocument/2006/relationships/header" Target="header9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3.png"/><Relationship Id="rId32" Type="http://schemas.openxmlformats.org/officeDocument/2006/relationships/header" Target="header10.xml"/><Relationship Id="rId37" Type="http://schemas.openxmlformats.org/officeDocument/2006/relationships/footer" Target="footer12.xml"/><Relationship Id="rId40" Type="http://schemas.openxmlformats.org/officeDocument/2006/relationships/footer" Target="footer13.xml"/><Relationship Id="rId45" Type="http://schemas.openxmlformats.org/officeDocument/2006/relationships/header" Target="header17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footer" Target="footer7.xml"/><Relationship Id="rId28" Type="http://schemas.openxmlformats.org/officeDocument/2006/relationships/header" Target="header8.xml"/><Relationship Id="rId36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footer" Target="footer9.xml"/><Relationship Id="rId44" Type="http://schemas.openxmlformats.org/officeDocument/2006/relationships/footer" Target="footer1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image" Target="media/image6.png"/><Relationship Id="rId30" Type="http://schemas.openxmlformats.org/officeDocument/2006/relationships/footer" Target="footer8.xml"/><Relationship Id="rId35" Type="http://schemas.openxmlformats.org/officeDocument/2006/relationships/footer" Target="footer11.xml"/><Relationship Id="rId43" Type="http://schemas.openxmlformats.org/officeDocument/2006/relationships/header" Target="header16.xml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image" Target="media/image4.png"/><Relationship Id="rId33" Type="http://schemas.openxmlformats.org/officeDocument/2006/relationships/footer" Target="footer10.xml"/><Relationship Id="rId38" Type="http://schemas.openxmlformats.org/officeDocument/2006/relationships/header" Target="header13.xml"/><Relationship Id="rId46" Type="http://schemas.openxmlformats.org/officeDocument/2006/relationships/footer" Target="footer16.xml"/><Relationship Id="rId20" Type="http://schemas.openxmlformats.org/officeDocument/2006/relationships/footer" Target="footer5.xml"/><Relationship Id="rId41" Type="http://schemas.openxmlformats.org/officeDocument/2006/relationships/header" Target="header1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AC88-8935-4B6B-8FDD-E3BE8DB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</Template>
  <TotalTime>5</TotalTime>
  <Pages>13</Pages>
  <Words>559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Gabriela Noleto</cp:lastModifiedBy>
  <cp:revision>2</cp:revision>
  <cp:lastPrinted>2009-11-04T00:12:00Z</cp:lastPrinted>
  <dcterms:created xsi:type="dcterms:W3CDTF">2021-12-01T02:05:00Z</dcterms:created>
  <dcterms:modified xsi:type="dcterms:W3CDTF">2021-12-01T02:05:00Z</dcterms:modified>
</cp:coreProperties>
</file>